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-130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7E0F71F" w14:textId="77777777" w:rsidTr="0026556B">
        <w:trPr>
          <w:trHeight w:val="4410"/>
        </w:trPr>
        <w:tc>
          <w:tcPr>
            <w:tcW w:w="3600" w:type="dxa"/>
            <w:vAlign w:val="bottom"/>
          </w:tcPr>
          <w:p w14:paraId="3606EE84" w14:textId="69C2EEEF" w:rsidR="001B2ABD" w:rsidRPr="0059649E" w:rsidRDefault="00840226" w:rsidP="0026556B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58240" behindDoc="1" locked="0" layoutInCell="1" allowOverlap="1" wp14:anchorId="3CD838F5" wp14:editId="1A2AD35F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-1871345</wp:posOffset>
                  </wp:positionV>
                  <wp:extent cx="1961515" cy="1950085"/>
                  <wp:effectExtent l="0" t="0" r="63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1950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2F91685" w14:textId="77777777" w:rsidR="001B2ABD" w:rsidRPr="0059649E" w:rsidRDefault="001B2ABD" w:rsidP="0026556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E2C1FB5" w14:textId="77777777" w:rsidR="0026556B" w:rsidRDefault="0026556B" w:rsidP="0026556B">
            <w:pPr>
              <w:pStyle w:val="Ttulo"/>
              <w:rPr>
                <w:sz w:val="52"/>
                <w:szCs w:val="52"/>
              </w:rPr>
            </w:pPr>
          </w:p>
          <w:p w14:paraId="0ED845DB" w14:textId="77777777" w:rsidR="0026556B" w:rsidRDefault="0026556B" w:rsidP="0026556B">
            <w:pPr>
              <w:pStyle w:val="Ttulo"/>
              <w:rPr>
                <w:sz w:val="52"/>
                <w:szCs w:val="52"/>
              </w:rPr>
            </w:pPr>
          </w:p>
          <w:p w14:paraId="68E1BA9D" w14:textId="5DC94E93" w:rsidR="001B2ABD" w:rsidRPr="001904CD" w:rsidRDefault="00BE56C4" w:rsidP="0026556B">
            <w:pPr>
              <w:pStyle w:val="Ttulo"/>
              <w:rPr>
                <w:sz w:val="52"/>
                <w:szCs w:val="52"/>
              </w:rPr>
            </w:pPr>
            <w:r w:rsidRPr="001904CD">
              <w:rPr>
                <w:sz w:val="52"/>
                <w:szCs w:val="52"/>
              </w:rPr>
              <w:t>Andrea Susana Ortiz Sánchez</w:t>
            </w:r>
          </w:p>
          <w:p w14:paraId="618DE682" w14:textId="77777777" w:rsidR="001B2ABD" w:rsidRDefault="00BE56C4" w:rsidP="0026556B">
            <w:pPr>
              <w:pStyle w:val="Subttulo"/>
              <w:rPr>
                <w:spacing w:val="0"/>
                <w:w w:val="100"/>
              </w:rPr>
            </w:pPr>
            <w:r w:rsidRPr="0025103B">
              <w:rPr>
                <w:spacing w:val="63"/>
                <w:w w:val="100"/>
              </w:rPr>
              <w:t>Psicóloga</w:t>
            </w:r>
            <w:r w:rsidRPr="0025103B">
              <w:rPr>
                <w:spacing w:val="3"/>
                <w:w w:val="100"/>
              </w:rPr>
              <w:t xml:space="preserve"> </w:t>
            </w:r>
          </w:p>
          <w:p w14:paraId="3CE51853" w14:textId="77777777" w:rsidR="001904CD" w:rsidRPr="001904CD" w:rsidRDefault="001904CD" w:rsidP="0026556B"/>
          <w:p w14:paraId="0D2C91D5" w14:textId="77777777" w:rsidR="001904CD" w:rsidRPr="001904CD" w:rsidRDefault="001904CD" w:rsidP="0026556B"/>
          <w:p w14:paraId="36C1121F" w14:textId="25A62AFF" w:rsidR="001904CD" w:rsidRPr="001904CD" w:rsidRDefault="001904CD" w:rsidP="0026556B"/>
        </w:tc>
      </w:tr>
      <w:tr w:rsidR="001B2ABD" w:rsidRPr="0059649E" w14:paraId="064AB2B9" w14:textId="77777777" w:rsidTr="0026556B">
        <w:tc>
          <w:tcPr>
            <w:tcW w:w="3600" w:type="dxa"/>
          </w:tcPr>
          <w:sdt>
            <w:sdtPr>
              <w:id w:val="-1711873194"/>
              <w:placeholder>
                <w:docPart w:val="0449CDC1F9744F018844C7C516FC761E"/>
              </w:placeholder>
              <w:temporary/>
              <w:showingPlcHdr/>
              <w15:appearance w15:val="hidden"/>
            </w:sdtPr>
            <w:sdtEndPr/>
            <w:sdtContent>
              <w:p w14:paraId="7C751B27" w14:textId="77777777" w:rsidR="001B2ABD" w:rsidRPr="0059649E" w:rsidRDefault="00036450" w:rsidP="0026556B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232F2A3D" w14:textId="4DB41ABD" w:rsidR="00036450" w:rsidRPr="0059649E" w:rsidRDefault="00BE56C4" w:rsidP="0026556B">
            <w:pPr>
              <w:jc w:val="both"/>
            </w:pPr>
            <w:r w:rsidRPr="00BE56C4">
              <w:t xml:space="preserve">Psicóloga especialista en infancia y abuso sexual con amplia experiencia en psicología clínica (psicodiagnóstico, psicoterapia individual, familiar y social comunitaria). Nueve años de experiencia laboral en trabajo psicosocial y psicoterapéutico (en ámbito privado y </w:t>
            </w:r>
            <w:proofErr w:type="spellStart"/>
            <w:r w:rsidRPr="00BE56C4">
              <w:t>proteccional</w:t>
            </w:r>
            <w:proofErr w:type="spellEnd"/>
            <w:r w:rsidRPr="00BE56C4">
              <w:t>).</w:t>
            </w:r>
            <w:r w:rsidR="00635613">
              <w:t xml:space="preserve"> </w:t>
            </w:r>
          </w:p>
          <w:p w14:paraId="63742A6B" w14:textId="77777777" w:rsidR="00036450" w:rsidRPr="0059649E" w:rsidRDefault="00036450" w:rsidP="0026556B">
            <w:pPr>
              <w:jc w:val="both"/>
            </w:pPr>
          </w:p>
          <w:sdt>
            <w:sdtPr>
              <w:id w:val="-1954003311"/>
              <w:placeholder>
                <w:docPart w:val="53378F9517C14CCC97DC2E9C412C572B"/>
              </w:placeholder>
              <w:temporary/>
              <w:showingPlcHdr/>
              <w15:appearance w15:val="hidden"/>
            </w:sdtPr>
            <w:sdtEndPr/>
            <w:sdtContent>
              <w:p w14:paraId="7A8C36EA" w14:textId="77777777" w:rsidR="00036450" w:rsidRPr="0059649E" w:rsidRDefault="00CB0055" w:rsidP="0026556B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A09E413B414042E5B41F901B26BB1AE6"/>
              </w:placeholder>
              <w:temporary/>
              <w:showingPlcHdr/>
              <w15:appearance w15:val="hidden"/>
            </w:sdtPr>
            <w:sdtEndPr/>
            <w:sdtContent>
              <w:p w14:paraId="7023AC5C" w14:textId="77777777" w:rsidR="004D3011" w:rsidRPr="0059649E" w:rsidRDefault="004D3011" w:rsidP="0026556B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3984148" w14:textId="209CCFF6" w:rsidR="004D3011" w:rsidRPr="0059649E" w:rsidRDefault="00840226" w:rsidP="0026556B">
            <w:r>
              <w:t>+56</w:t>
            </w:r>
            <w:r w:rsidR="00BE56C4">
              <w:t>964179905</w:t>
            </w:r>
          </w:p>
          <w:p w14:paraId="7A840B1F" w14:textId="77777777" w:rsidR="004D3011" w:rsidRPr="0059649E" w:rsidRDefault="004D3011" w:rsidP="0026556B"/>
          <w:sdt>
            <w:sdtPr>
              <w:id w:val="-240260293"/>
              <w:placeholder>
                <w:docPart w:val="5E1A8B5AA8DA473488EB1798CF496161"/>
              </w:placeholder>
              <w:temporary/>
              <w:showingPlcHdr/>
              <w15:appearance w15:val="hidden"/>
            </w:sdtPr>
            <w:sdtEndPr/>
            <w:sdtContent>
              <w:p w14:paraId="36AB98ED" w14:textId="77777777" w:rsidR="004D3011" w:rsidRPr="0059649E" w:rsidRDefault="004D3011" w:rsidP="0026556B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2C74B604" w14:textId="5ECDA4E1" w:rsidR="004142CD" w:rsidRDefault="00223CB1" w:rsidP="0026556B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0" w:history="1">
              <w:r w:rsidR="00EB06FA" w:rsidRPr="00B14BE4">
                <w:rPr>
                  <w:rStyle w:val="Hipervnculo"/>
                  <w:szCs w:val="18"/>
                </w:rPr>
                <w:t>andrea.s.ortiz.s@gmail.com</w:t>
              </w:r>
            </w:hyperlink>
          </w:p>
          <w:p w14:paraId="597A87C5" w14:textId="51A54B8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D4F1D7C" w14:textId="6F2AF4A9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DF8F6B2" w14:textId="331CFBE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9F7D22F" w14:textId="3347410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F973975" w14:textId="77841E0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2803122" w14:textId="2AE9A95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111323C" w14:textId="6BC10F4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873C459" w14:textId="3C4074F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FD3A0B1" w14:textId="44C856EE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4BBBDE1" w14:textId="41703D4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9EB8CC9" w14:textId="2C84B324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9D947CA" w14:textId="1FA3F6D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04048B9" w14:textId="6D32E62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4B362D1" w14:textId="00E2DC3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A281B14" w14:textId="0FA39EF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31640C3" w14:textId="57BF3E8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ECFE19B" w14:textId="680EDDC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D603A9F" w14:textId="0FB5B93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98FF39C" w14:textId="3281861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E01A860" w14:textId="10A52F1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C0B3787" w14:textId="455E112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4C50093" w14:textId="54B3E77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4C36E77" w14:textId="2871817B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58112A5" w14:textId="63B4F7F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098B4A4" w14:textId="6D56B41E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248DA1C" w14:textId="2FE43DB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2204B47" w14:textId="0BF4CCA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95C88D9" w14:textId="7DFAC6AB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8A48629" w14:textId="7ABB861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7133CB4" w14:textId="080C890E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3F29262" w14:textId="6BE6B18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C36B3BD" w14:textId="299A05A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4D75652" w14:textId="2417574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E7C8102" w14:textId="796DFC5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B77AFC4" w14:textId="099EB15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80741B6" w14:textId="39709F6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0A147A2" w14:textId="3645D15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F7BE47F" w14:textId="3EF9AE5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BA1D6B0" w14:textId="5AB5CF5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BDF24CE" w14:textId="0A93A62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D5A5CFE" w14:textId="6EAE5DE7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2555AC2" w14:textId="0F87976D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FC8E6FE" w14:textId="3952998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0D8C887" w14:textId="0791BFE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D7AF699" w14:textId="71533FF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1C90434" w14:textId="37B2F7E9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7DD8840" w14:textId="38C0DA97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98E9671" w14:textId="4E2E40B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F76B51A" w14:textId="680E9ED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3F10D6E" w14:textId="219CEE9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C7997C2" w14:textId="7FBFA7D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696F669" w14:textId="18781E8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33892D6" w14:textId="3C65FB8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F6E3C96" w14:textId="33170D3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6632F88" w14:textId="7623367D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FEE618E" w14:textId="37216013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66F8A6D" w14:textId="501E430D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3FF2031" w14:textId="5D82C2CD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C782BDA" w14:textId="2937544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AA96BBB" w14:textId="6096BE6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2132440" w14:textId="036272E3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2DE1473" w14:textId="4CC3838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398ABEE" w14:textId="1308888E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96B60D0" w14:textId="376DF25D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FF7BBB8" w14:textId="2DE944D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90261B0" w14:textId="1B6A93A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2AE302C" w14:textId="4F7AFA0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BD6A38D" w14:textId="344D3D3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232AE38" w14:textId="3D524D2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9666421" w14:textId="081BF7B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3FBFEE1" w14:textId="656DC2D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ED7DE43" w14:textId="7A76805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F274953" w14:textId="1134D164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251B3CF" w14:textId="036BD4C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ACFBD0C" w14:textId="6E9469D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EAE7B29" w14:textId="16B7A42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E20E786" w14:textId="6F5ECF7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34A6652" w14:textId="784419F3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7A46806" w14:textId="2937ABF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7CDBB69" w14:textId="0A9B955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DBC2D07" w14:textId="07182EE7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5CC00BA" w14:textId="3E44AAE0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B5C1BE7" w14:textId="47A76687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C151B63" w14:textId="50C896B5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A4A6D67" w14:textId="5453E57A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1976A17" w14:textId="18CDB5FF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6CBAF9C" w14:textId="6F1CC172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D362115" w14:textId="60A0076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6490662" w14:textId="6A86C321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4EF8A79F" w14:textId="34436869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9096255" w14:textId="180E16B8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F8A6164" w14:textId="32EFCED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4DEA675" w14:textId="5CA4B19E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53ECF71" w14:textId="45A9021C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FC2C0C3" w14:textId="6D69FBD0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5EE47E3" w14:textId="7148838A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5EB2831" w14:textId="29719860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5EF53AD" w14:textId="4969BB2F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783EE1C6" w14:textId="1F6851C2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00153774" w14:textId="48FD048D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DA483E5" w14:textId="77777777" w:rsidR="002C0A60" w:rsidRDefault="002C0A60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33BB38FC" w14:textId="3085EF9E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D465299" w14:textId="2DDB7506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7253EEB" w14:textId="4AEBB21C" w:rsidR="00EB06FA" w:rsidRDefault="00EB06FA" w:rsidP="0026556B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312E447" w14:textId="5F96486F" w:rsidR="00EB06FA" w:rsidRPr="0059649E" w:rsidRDefault="00B24D9D" w:rsidP="00EB06FA">
            <w:pPr>
              <w:pStyle w:val="Ttulo3"/>
            </w:pPr>
            <w:r>
              <w:t>HABILIDADES PROFESIONALES</w:t>
            </w:r>
          </w:p>
          <w:p w14:paraId="540A6C5B" w14:textId="77777777" w:rsidR="003C0633" w:rsidRDefault="003C0633" w:rsidP="003C0633">
            <w:pPr>
              <w:pStyle w:val="Textoindependiente"/>
              <w:spacing w:line="259" w:lineRule="auto"/>
              <w:ind w:left="120" w:right="300" w:hanging="12"/>
              <w:jc w:val="both"/>
            </w:pPr>
            <w:bookmarkStart w:id="0" w:name="_Hlk92228742"/>
            <w:r>
              <w:t>Psicología Clínica, Psicodiagnóstico, Psicoterapia Individual, Familiar y Social Comunitaria</w:t>
            </w:r>
            <w:bookmarkEnd w:id="0"/>
            <w:r>
              <w:t>, Manejo de Técnicas Psicométricas (Test de la figura humana, Test HTP, Test Dibujo Libre, Test Dibujo de la Familia, Test Dibujo de la Persona</w:t>
            </w:r>
            <w:r>
              <w:rPr>
                <w:spacing w:val="-11"/>
              </w:rPr>
              <w:t xml:space="preserve"> </w:t>
            </w:r>
            <w:r>
              <w:t>bajo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lluvia,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CAT-A,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CAT-H,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TRO,</w:t>
            </w:r>
            <w:r>
              <w:rPr>
                <w:spacing w:val="-11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Derivativo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Personalidad,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Zulliger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 xml:space="preserve">Test de </w:t>
            </w:r>
            <w:proofErr w:type="spellStart"/>
            <w:r>
              <w:t>Luscher</w:t>
            </w:r>
            <w:proofErr w:type="spellEnd"/>
            <w:r>
              <w:t>, Cuestionario MMPI, Cuestionario MMPI-II), Manejo de software SENAINFO, Microsoft</w:t>
            </w:r>
            <w:r>
              <w:rPr>
                <w:spacing w:val="-23"/>
              </w:rPr>
              <w:t xml:space="preserve"> </w:t>
            </w:r>
            <w:r>
              <w:t>Office.</w:t>
            </w:r>
          </w:p>
          <w:p w14:paraId="4F1CB5DC" w14:textId="77777777" w:rsidR="00EB06FA" w:rsidRPr="0059649E" w:rsidRDefault="00EB06FA" w:rsidP="0026556B"/>
          <w:p w14:paraId="12B17778" w14:textId="77777777" w:rsidR="004D3011" w:rsidRDefault="004D3011" w:rsidP="0026556B"/>
          <w:p w14:paraId="016003AF" w14:textId="77777777" w:rsidR="003C0633" w:rsidRDefault="003C0633" w:rsidP="0026556B"/>
          <w:p w14:paraId="74BD8417" w14:textId="77777777" w:rsidR="003C0633" w:rsidRDefault="003C0633" w:rsidP="0026556B"/>
          <w:p w14:paraId="6CF573F9" w14:textId="77777777" w:rsidR="003C0633" w:rsidRDefault="003C0633" w:rsidP="0026556B"/>
          <w:p w14:paraId="03BAA26B" w14:textId="77777777" w:rsidR="003C0633" w:rsidRDefault="003C0633" w:rsidP="0026556B"/>
          <w:p w14:paraId="4E9B3A3C" w14:textId="77777777" w:rsidR="003C0633" w:rsidRDefault="003C0633" w:rsidP="0026556B"/>
          <w:p w14:paraId="48EA35CA" w14:textId="77777777" w:rsidR="003C0633" w:rsidRDefault="003C0633" w:rsidP="0026556B"/>
          <w:p w14:paraId="5594AA53" w14:textId="1ACD2742" w:rsidR="003C0633" w:rsidRPr="0059649E" w:rsidRDefault="00840226" w:rsidP="003C0633">
            <w:pPr>
              <w:pStyle w:val="Ttulo3"/>
            </w:pPr>
            <w:r>
              <w:t>R</w:t>
            </w:r>
            <w:r w:rsidR="003C0633">
              <w:t>EFERENCIAS PROFESIONALES</w:t>
            </w:r>
          </w:p>
          <w:p w14:paraId="054E77EE" w14:textId="77777777" w:rsidR="003C0633" w:rsidRDefault="003C0633" w:rsidP="0026556B"/>
          <w:p w14:paraId="389498B4" w14:textId="2C175803" w:rsidR="003C0633" w:rsidRDefault="003C0633" w:rsidP="00F609A6">
            <w:proofErr w:type="spellStart"/>
            <w:r>
              <w:t>Dorot</w:t>
            </w:r>
            <w:r w:rsidR="0025103B">
              <w:t>hy</w:t>
            </w:r>
            <w:proofErr w:type="spellEnd"/>
            <w:r w:rsidR="0025103B">
              <w:t xml:space="preserve"> Valdovinos: </w:t>
            </w:r>
            <w:proofErr w:type="gramStart"/>
            <w:r w:rsidR="0025103B">
              <w:t>Directora</w:t>
            </w:r>
            <w:proofErr w:type="gramEnd"/>
            <w:r w:rsidR="0025103B">
              <w:t xml:space="preserve"> Hogar M</w:t>
            </w:r>
            <w:r>
              <w:t>aría Madre.</w:t>
            </w:r>
          </w:p>
          <w:p w14:paraId="37B2FE6B" w14:textId="010AEB77" w:rsidR="003C0633" w:rsidRDefault="003C0633" w:rsidP="00F609A6">
            <w:r>
              <w:t>Teléfono: +569</w:t>
            </w:r>
            <w:r w:rsidR="00F609A6">
              <w:t>79500039</w:t>
            </w:r>
            <w:r>
              <w:t>.</w:t>
            </w:r>
          </w:p>
          <w:p w14:paraId="68D71E38" w14:textId="39C3E4CC" w:rsidR="003C0633" w:rsidRDefault="003C0633" w:rsidP="00F609A6">
            <w:r>
              <w:t xml:space="preserve">Correo electrónico: </w:t>
            </w:r>
            <w:hyperlink r:id="rId11" w:history="1">
              <w:r w:rsidR="00F609A6" w:rsidRPr="00BE7FFB">
                <w:rPr>
                  <w:rStyle w:val="Hipervnculo"/>
                </w:rPr>
                <w:t>direccionresidenciamariamadre@gmail.com</w:t>
              </w:r>
            </w:hyperlink>
            <w:r w:rsidR="00F609A6">
              <w:t xml:space="preserve"> </w:t>
            </w:r>
          </w:p>
          <w:p w14:paraId="1FAF31E6" w14:textId="77777777" w:rsidR="003C0633" w:rsidRDefault="003C0633" w:rsidP="00F609A6"/>
          <w:p w14:paraId="1F19F915" w14:textId="7E03E394" w:rsidR="003C0633" w:rsidRDefault="003C0633" w:rsidP="003C0633">
            <w:r>
              <w:t xml:space="preserve">América Villalobos: </w:t>
            </w:r>
            <w:proofErr w:type="gramStart"/>
            <w:r>
              <w:t>Ex Dir</w:t>
            </w:r>
            <w:r w:rsidR="00F609A6">
              <w:t>ectora</w:t>
            </w:r>
            <w:proofErr w:type="gramEnd"/>
            <w:r w:rsidR="00F609A6">
              <w:t xml:space="preserve"> PRM La Casona Valparaíso</w:t>
            </w:r>
            <w:r>
              <w:t>.</w:t>
            </w:r>
          </w:p>
          <w:p w14:paraId="42755AC5" w14:textId="77777777" w:rsidR="003C0633" w:rsidRDefault="003C0633" w:rsidP="003C0633">
            <w:r>
              <w:t>Teléfono: +56996915076.</w:t>
            </w:r>
          </w:p>
          <w:p w14:paraId="2B27FDA0" w14:textId="13E7C723" w:rsidR="003C0633" w:rsidRDefault="003C0633" w:rsidP="003C0633">
            <w:r>
              <w:t>Correo electrónico</w:t>
            </w:r>
            <w:r w:rsidR="00F609A6">
              <w:t xml:space="preserve">: </w:t>
            </w:r>
            <w:hyperlink r:id="rId12" w:history="1">
              <w:r w:rsidR="00F609A6" w:rsidRPr="00BE7FFB">
                <w:rPr>
                  <w:rStyle w:val="Hipervnculo"/>
                </w:rPr>
                <w:t>americavillalobospe@gmail.com</w:t>
              </w:r>
            </w:hyperlink>
            <w:r w:rsidR="00F609A6">
              <w:t xml:space="preserve"> </w:t>
            </w:r>
          </w:p>
          <w:p w14:paraId="3839B699" w14:textId="77777777" w:rsidR="003C0633" w:rsidRDefault="003C0633" w:rsidP="003C0633"/>
          <w:p w14:paraId="092DAFCB" w14:textId="5542E87F" w:rsidR="00F609A6" w:rsidRDefault="00F609A6" w:rsidP="003C0633">
            <w:proofErr w:type="spellStart"/>
            <w:r>
              <w:rPr>
                <w:rFonts w:cs="Century Gothic"/>
              </w:rPr>
              <w:t>Zadeska</w:t>
            </w:r>
            <w:proofErr w:type="spellEnd"/>
            <w:r>
              <w:rPr>
                <w:rFonts w:cs="Century Gothic"/>
              </w:rPr>
              <w:t xml:space="preserve"> Retamal</w:t>
            </w:r>
            <w:r>
              <w:t xml:space="preserve"> (</w:t>
            </w:r>
            <w:proofErr w:type="gramStart"/>
            <w:r w:rsidR="003C0633">
              <w:t>Directora</w:t>
            </w:r>
            <w:proofErr w:type="gramEnd"/>
            <w:r>
              <w:t xml:space="preserve"> PRM </w:t>
            </w:r>
            <w:proofErr w:type="spellStart"/>
            <w:r>
              <w:t>Liwen</w:t>
            </w:r>
            <w:proofErr w:type="spellEnd"/>
            <w:r>
              <w:t xml:space="preserve"> Vi</w:t>
            </w:r>
            <w:r w:rsidR="003C0633">
              <w:t xml:space="preserve">ña Del Mar). </w:t>
            </w:r>
          </w:p>
          <w:p w14:paraId="191ECC66" w14:textId="56281973" w:rsidR="003C0633" w:rsidRDefault="00F609A6" w:rsidP="003C0633">
            <w:r>
              <w:t>Teléfono: +56991587986</w:t>
            </w:r>
            <w:r w:rsidR="003C0633">
              <w:t>.</w:t>
            </w:r>
          </w:p>
          <w:p w14:paraId="4D941D1A" w14:textId="769B5BAF" w:rsidR="003C0633" w:rsidRDefault="003C0633" w:rsidP="003C0633">
            <w:r>
              <w:t xml:space="preserve">Correo electrónico:  </w:t>
            </w:r>
            <w:r w:rsidR="00F609A6">
              <w:t>raicesprmliwen</w:t>
            </w:r>
            <w:r>
              <w:t>@gmail.com</w:t>
            </w:r>
          </w:p>
          <w:p w14:paraId="6BEC1E2A" w14:textId="3C96EEA8" w:rsidR="003C0633" w:rsidRPr="0059649E" w:rsidRDefault="003C0633" w:rsidP="0026556B"/>
        </w:tc>
        <w:tc>
          <w:tcPr>
            <w:tcW w:w="720" w:type="dxa"/>
          </w:tcPr>
          <w:p w14:paraId="5C4E1908" w14:textId="77777777" w:rsidR="001B2ABD" w:rsidRPr="0059649E" w:rsidRDefault="001B2ABD" w:rsidP="0026556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2337C6" w14:textId="21F2AAA2" w:rsidR="001B2ABD" w:rsidRPr="0059649E" w:rsidRDefault="00840226" w:rsidP="0026556B">
            <w:pPr>
              <w:pStyle w:val="Ttulo2"/>
            </w:pPr>
            <w:r>
              <w:t>Educación universitaria- Título Profesional</w:t>
            </w:r>
          </w:p>
          <w:p w14:paraId="3826C8FE" w14:textId="77777777" w:rsidR="00840226" w:rsidRDefault="00840226" w:rsidP="00840226">
            <w:pPr>
              <w:spacing w:line="232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AÑO </w:t>
            </w:r>
            <w:r w:rsidRPr="00B34DFC">
              <w:rPr>
                <w:b/>
                <w:sz w:val="20"/>
              </w:rPr>
              <w:t>201</w:t>
            </w:r>
            <w:r>
              <w:rPr>
                <w:b/>
                <w:sz w:val="20"/>
              </w:rPr>
              <w:t xml:space="preserve">3: </w:t>
            </w:r>
            <w:r w:rsidRPr="00B34DFC">
              <w:rPr>
                <w:b/>
                <w:sz w:val="20"/>
              </w:rPr>
              <w:t xml:space="preserve"> PSICÓLOGO – Licenciado en Psicología</w:t>
            </w:r>
          </w:p>
          <w:p w14:paraId="42F992C9" w14:textId="77777777" w:rsidR="00840226" w:rsidRDefault="00840226" w:rsidP="00840226">
            <w:pPr>
              <w:spacing w:line="232" w:lineRule="exact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Universidad del Mar - </w:t>
            </w:r>
            <w:r>
              <w:rPr>
                <w:sz w:val="20"/>
              </w:rPr>
              <w:t>Facultad de Humanidades y Ciencias Sociales, Escuela de Psicología, Reñaca, Chile.</w:t>
            </w:r>
          </w:p>
          <w:p w14:paraId="7B81130A" w14:textId="77777777" w:rsidR="00840226" w:rsidRDefault="00840226" w:rsidP="00840226">
            <w:pPr>
              <w:jc w:val="both"/>
              <w:rPr>
                <w:color w:val="FFFFFF" w:themeColor="background1"/>
              </w:rPr>
            </w:pPr>
          </w:p>
          <w:sdt>
            <w:sdtPr>
              <w:id w:val="1001553383"/>
              <w:placeholder>
                <w:docPart w:val="87E9674C980D4F288211BCF9B95F2613"/>
              </w:placeholder>
              <w:temporary/>
              <w:showingPlcHdr/>
              <w15:appearance w15:val="hidden"/>
            </w:sdtPr>
            <w:sdtEndPr/>
            <w:sdtContent>
              <w:p w14:paraId="68D1E213" w14:textId="77777777" w:rsidR="00036450" w:rsidRPr="0059649E" w:rsidRDefault="00036450" w:rsidP="0026556B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E1BDC1D" w14:textId="10DC8821" w:rsidR="00CA6E30" w:rsidRDefault="00CA6E30" w:rsidP="0026556B">
            <w:pPr>
              <w:pStyle w:val="Ttulo4"/>
            </w:pPr>
            <w:r>
              <w:t>A la fecha, realizando peritajes particulares para tribunales de familia.</w:t>
            </w:r>
          </w:p>
          <w:p w14:paraId="33938A7B" w14:textId="479429B0" w:rsidR="00635613" w:rsidRDefault="00635613" w:rsidP="0026556B"/>
          <w:p w14:paraId="06FAD269" w14:textId="5F66B220" w:rsidR="00125127" w:rsidRDefault="00CA6E30" w:rsidP="00CA6E30">
            <w:pPr>
              <w:jc w:val="both"/>
            </w:pPr>
            <w:r w:rsidRPr="00A26930">
              <w:t xml:space="preserve">Profesional a cargo de realizar </w:t>
            </w:r>
            <w:r w:rsidR="00125127" w:rsidRPr="00125127">
              <w:t>evalua</w:t>
            </w:r>
            <w:r w:rsidR="00125127">
              <w:t>ciones d</w:t>
            </w:r>
            <w:r w:rsidR="00125127" w:rsidRPr="00125127">
              <w:t xml:space="preserve">el comportamiento y la personalidad </w:t>
            </w:r>
            <w:r w:rsidR="00125127" w:rsidRPr="00125127">
              <w:t xml:space="preserve">de </w:t>
            </w:r>
            <w:r w:rsidR="00125127">
              <w:t xml:space="preserve">los NNA y su adulto responsable o significativo, los cuales se encuentran </w:t>
            </w:r>
            <w:r w:rsidR="00125127" w:rsidRPr="00125127">
              <w:t>transitando una instancia de procesamiento legal.</w:t>
            </w:r>
          </w:p>
          <w:p w14:paraId="1A102A05" w14:textId="77777777" w:rsidR="00CA6E30" w:rsidRDefault="00CA6E30" w:rsidP="0026556B"/>
          <w:p w14:paraId="6A7D2A5A" w14:textId="6EAE5901" w:rsidR="004D3011" w:rsidRPr="0059649E" w:rsidRDefault="000E5707" w:rsidP="0026556B">
            <w:pPr>
              <w:pStyle w:val="Ttulo4"/>
              <w:rPr>
                <w:bCs/>
              </w:rPr>
            </w:pPr>
            <w:r>
              <w:t>PRM La Casona Valparaíso (Psicóloga)</w:t>
            </w:r>
          </w:p>
          <w:p w14:paraId="5ECEB382" w14:textId="17FD60D2" w:rsidR="004D3011" w:rsidRPr="0059649E" w:rsidRDefault="00A26930" w:rsidP="0026556B">
            <w:pPr>
              <w:pStyle w:val="Fecha"/>
            </w:pPr>
            <w:r>
              <w:t>OCTUBRE 2021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12 DE DICIEMBRE 2021</w:t>
            </w:r>
          </w:p>
          <w:p w14:paraId="3AC962E2" w14:textId="1ECF3713" w:rsidR="004D3011" w:rsidRPr="0059649E" w:rsidRDefault="00036450" w:rsidP="0026556B">
            <w:r w:rsidRPr="0059649E">
              <w:rPr>
                <w:lang w:bidi="es-ES"/>
              </w:rPr>
              <w:t xml:space="preserve"> </w:t>
            </w:r>
          </w:p>
          <w:p w14:paraId="5AE35E14" w14:textId="70993D24" w:rsidR="004D3011" w:rsidRDefault="00A26930" w:rsidP="0026556B">
            <w:pPr>
              <w:jc w:val="both"/>
            </w:pPr>
            <w:r w:rsidRPr="00A26930">
              <w:t>Profesional a cargo de realizar reparación de maltrato constitutivo de delito, visitas domiciliarias, entrevistas a familias y adultos significativos para la elaboración del diagnóstico.</w:t>
            </w:r>
          </w:p>
          <w:p w14:paraId="41CB7135" w14:textId="77777777" w:rsidR="00A26930" w:rsidRDefault="00A26930" w:rsidP="0026556B">
            <w:pPr>
              <w:jc w:val="both"/>
            </w:pPr>
          </w:p>
          <w:p w14:paraId="69B19597" w14:textId="4FEDCB33" w:rsidR="00A26930" w:rsidRDefault="00A26930" w:rsidP="0026556B">
            <w:pPr>
              <w:jc w:val="both"/>
            </w:pPr>
            <w:r w:rsidRPr="00A26930">
              <w:t>Coordinadora con escuelas, consultorios, tribunales, junta de vecinos y otras organizaciones, con la finalidad de generar acuerdos operativos de trabajo y de apoyo en terreno a los procesos de intervención de dupla psicosocial (trabajador social y psicólogo).</w:t>
            </w:r>
          </w:p>
          <w:p w14:paraId="45B22E80" w14:textId="77777777" w:rsidR="00A26930" w:rsidRPr="0059649E" w:rsidRDefault="00A26930" w:rsidP="0026556B"/>
          <w:p w14:paraId="5F9D0745" w14:textId="65C13C28" w:rsidR="004D3011" w:rsidRPr="0059649E" w:rsidRDefault="001904CD" w:rsidP="0026556B">
            <w:pPr>
              <w:pStyle w:val="Ttulo4"/>
              <w:rPr>
                <w:bCs/>
              </w:rPr>
            </w:pPr>
            <w:r>
              <w:t>DAM VIÑA DEL MAR- QUINTERO (Psicóloga)</w:t>
            </w:r>
          </w:p>
          <w:p w14:paraId="262CD263" w14:textId="72B6A9D3" w:rsidR="004D3011" w:rsidRPr="0059649E" w:rsidRDefault="001904CD" w:rsidP="0026556B">
            <w:pPr>
              <w:pStyle w:val="Fecha"/>
            </w:pPr>
            <w:r>
              <w:t>FEBRERO 2018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JULIO 2021</w:t>
            </w:r>
          </w:p>
          <w:p w14:paraId="5E7D4AE9" w14:textId="77777777" w:rsidR="001904CD" w:rsidRDefault="001904CD" w:rsidP="0026556B"/>
          <w:p w14:paraId="5B2E26AE" w14:textId="72BDD682" w:rsidR="001904CD" w:rsidRDefault="001904CD" w:rsidP="0026556B">
            <w:pPr>
              <w:pStyle w:val="Textoindependiente"/>
              <w:spacing w:before="5" w:line="244" w:lineRule="auto"/>
              <w:ind w:right="310"/>
              <w:jc w:val="both"/>
            </w:pPr>
            <w:r>
              <w:t>Profesional a cargo de realizar pericias psicosociales a niños y adultos, evaluaciones psicológicas a NNA y adultos que participan en el proyecto y de evaluar competencias parentales/</w:t>
            </w:r>
            <w:proofErr w:type="spellStart"/>
            <w:r>
              <w:t>marentales</w:t>
            </w:r>
            <w:proofErr w:type="spellEnd"/>
            <w:r>
              <w:t xml:space="preserve"> de adultos, solicitados por Tribunal de Familia.</w:t>
            </w:r>
          </w:p>
          <w:p w14:paraId="148EC3E5" w14:textId="571599E5" w:rsidR="001904CD" w:rsidRDefault="001904CD" w:rsidP="0026556B">
            <w:pPr>
              <w:pStyle w:val="Textoindependiente"/>
              <w:spacing w:before="9" w:line="237" w:lineRule="auto"/>
              <w:ind w:right="311"/>
              <w:jc w:val="both"/>
            </w:pPr>
            <w:r>
              <w:t>Coordinación con redes locales de Salud y Educativas de las cuales formen parte el NNA, adulto o sistema familiar a evaluar por solicitud de Tribunal de Familia.</w:t>
            </w:r>
          </w:p>
          <w:p w14:paraId="208FDE28" w14:textId="1E323083" w:rsidR="004D3011" w:rsidRDefault="001904CD" w:rsidP="0026556B">
            <w:pPr>
              <w:rPr>
                <w:lang w:bidi="es-ES"/>
              </w:rPr>
            </w:pPr>
            <w:r>
              <w:rPr>
                <w:w w:val="105"/>
              </w:rPr>
              <w:t>Coordinación con Tribunales de Familia a través de informes Periciales de cada NNA o adulto.</w:t>
            </w:r>
          </w:p>
          <w:p w14:paraId="062E2D6A" w14:textId="6686A228" w:rsidR="00A26930" w:rsidRDefault="00A26930" w:rsidP="0026556B">
            <w:pPr>
              <w:rPr>
                <w:lang w:bidi="es-ES"/>
              </w:rPr>
            </w:pPr>
          </w:p>
          <w:p w14:paraId="5607C1F4" w14:textId="02A89D4A" w:rsidR="00433A9A" w:rsidRDefault="00433A9A" w:rsidP="0026556B">
            <w:pPr>
              <w:rPr>
                <w:lang w:bidi="es-ES"/>
              </w:rPr>
            </w:pPr>
          </w:p>
          <w:p w14:paraId="19A6C5B9" w14:textId="2DFC19A3" w:rsidR="00433A9A" w:rsidRDefault="00433A9A" w:rsidP="0026556B">
            <w:pPr>
              <w:rPr>
                <w:lang w:bidi="es-ES"/>
              </w:rPr>
            </w:pPr>
          </w:p>
          <w:p w14:paraId="3B703B03" w14:textId="77777777" w:rsidR="00433A9A" w:rsidRDefault="00433A9A" w:rsidP="0026556B">
            <w:pPr>
              <w:rPr>
                <w:lang w:bidi="es-ES"/>
              </w:rPr>
            </w:pPr>
          </w:p>
          <w:p w14:paraId="2C125281" w14:textId="55F3F867" w:rsidR="001904CD" w:rsidRDefault="001904CD" w:rsidP="0026556B">
            <w:pPr>
              <w:rPr>
                <w:lang w:bidi="es-ES"/>
              </w:rPr>
            </w:pPr>
          </w:p>
          <w:p w14:paraId="0066C79D" w14:textId="08295D7E" w:rsidR="00A26930" w:rsidRPr="0059649E" w:rsidRDefault="007E58AD" w:rsidP="0026556B">
            <w:pPr>
              <w:pStyle w:val="Ttulo4"/>
              <w:rPr>
                <w:bCs/>
              </w:rPr>
            </w:pPr>
            <w:r>
              <w:t xml:space="preserve">FAE </w:t>
            </w:r>
            <w:r w:rsidR="006F1BDA">
              <w:t>PRO-VILLA</w:t>
            </w:r>
            <w:r>
              <w:t xml:space="preserve"> ALEMANA (Psicóloga)</w:t>
            </w:r>
          </w:p>
          <w:p w14:paraId="02048630" w14:textId="01BDF567" w:rsidR="00A26930" w:rsidRPr="0059649E" w:rsidRDefault="006F1BDA" w:rsidP="0026556B">
            <w:pPr>
              <w:pStyle w:val="Fecha"/>
            </w:pPr>
            <w:r>
              <w:t>MAYO 2017</w:t>
            </w:r>
            <w:r w:rsidR="00A2693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A26930" w:rsidRPr="0059649E">
              <w:rPr>
                <w:lang w:bidi="es-ES"/>
              </w:rPr>
              <w:t xml:space="preserve"> </w:t>
            </w:r>
            <w:r>
              <w:t>ENERO 2018</w:t>
            </w:r>
          </w:p>
          <w:p w14:paraId="3372DD21" w14:textId="77777777" w:rsidR="006F1BDA" w:rsidRDefault="006F1BDA" w:rsidP="006F1BDA">
            <w:pPr>
              <w:pStyle w:val="Textoindependiente"/>
              <w:spacing w:before="14" w:line="252" w:lineRule="auto"/>
              <w:ind w:right="123"/>
              <w:jc w:val="both"/>
            </w:pPr>
          </w:p>
          <w:p w14:paraId="03C2D30E" w14:textId="57A015D8" w:rsidR="006F1BDA" w:rsidRDefault="006F1BDA" w:rsidP="006F1BDA">
            <w:pPr>
              <w:pStyle w:val="Textoindependiente"/>
              <w:spacing w:before="14" w:line="252" w:lineRule="auto"/>
              <w:ind w:right="123"/>
              <w:jc w:val="both"/>
            </w:pPr>
            <w:r>
              <w:t>Profesional a cargo de realizar evaluaciones diagnósticas a niños y familias de acogida del programa, atención psicológica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NNA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familias</w:t>
            </w:r>
            <w:r>
              <w:rPr>
                <w:spacing w:val="-7"/>
              </w:rPr>
              <w:t xml:space="preserve"> </w:t>
            </w:r>
            <w:r>
              <w:t>participantes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evaluación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competencias</w:t>
            </w:r>
            <w:r>
              <w:rPr>
                <w:spacing w:val="-7"/>
              </w:rPr>
              <w:t xml:space="preserve"> </w:t>
            </w:r>
            <w:r>
              <w:t>parentales/</w:t>
            </w:r>
            <w:proofErr w:type="spellStart"/>
            <w:r>
              <w:t>marentales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postulantes a</w:t>
            </w:r>
            <w:r>
              <w:rPr>
                <w:spacing w:val="-2"/>
              </w:rPr>
              <w:t xml:space="preserve"> </w:t>
            </w:r>
            <w:r>
              <w:t>guardadores.</w:t>
            </w:r>
          </w:p>
          <w:p w14:paraId="642780E6" w14:textId="2A689754" w:rsidR="006F1BDA" w:rsidRDefault="006F1BDA" w:rsidP="006F1BDA">
            <w:pPr>
              <w:pStyle w:val="Textoindependiente"/>
              <w:spacing w:before="22" w:line="235" w:lineRule="auto"/>
              <w:ind w:right="303"/>
              <w:jc w:val="both"/>
            </w:pPr>
            <w:r>
              <w:rPr>
                <w:w w:val="105"/>
              </w:rPr>
              <w:t>Intervención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directa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con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usuarios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programa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consejerías,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asesorías,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modelaje,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intervención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crisis, contención emocional y reforzamiento de conductas</w:t>
            </w:r>
            <w:r>
              <w:rPr>
                <w:spacing w:val="-34"/>
                <w:w w:val="105"/>
              </w:rPr>
              <w:t xml:space="preserve"> </w:t>
            </w:r>
            <w:r>
              <w:rPr>
                <w:w w:val="105"/>
              </w:rPr>
              <w:t>protectoras.</w:t>
            </w:r>
          </w:p>
          <w:p w14:paraId="5A88D5F7" w14:textId="61F16903" w:rsidR="006F1BDA" w:rsidRDefault="006F1BDA" w:rsidP="006F1BDA">
            <w:pPr>
              <w:pStyle w:val="Textoindependiente"/>
              <w:spacing w:before="17" w:line="252" w:lineRule="auto"/>
              <w:ind w:right="313"/>
              <w:jc w:val="both"/>
            </w:pPr>
            <w:r>
              <w:t>Coordinación con redes locales para la atención conjunta de casos y con Tribunales de Familia a través de informes de situación actual de cada NNA de forma periódica y además de declaración en audiencia y/o gestiones con consejo técnico (Trabajador/a Social y Psicólogo/a).</w:t>
            </w:r>
          </w:p>
          <w:p w14:paraId="7386AA66" w14:textId="77777777" w:rsidR="00A26930" w:rsidRPr="0059649E" w:rsidRDefault="00A26930" w:rsidP="0026556B"/>
          <w:p w14:paraId="072B18D2" w14:textId="5A8B04F3" w:rsidR="006F1BDA" w:rsidRPr="0059649E" w:rsidRDefault="006F1BDA" w:rsidP="006F1BDA">
            <w:pPr>
              <w:pStyle w:val="Ttulo4"/>
              <w:rPr>
                <w:bCs/>
              </w:rPr>
            </w:pPr>
            <w:r>
              <w:t>PRM CENTRO KALFÚ-VILLA ALEMANA (Psicóloga)</w:t>
            </w:r>
          </w:p>
          <w:p w14:paraId="1B63EC4F" w14:textId="197B82EC" w:rsidR="006F1BDA" w:rsidRPr="0059649E" w:rsidRDefault="006F1BDA" w:rsidP="006F1BDA">
            <w:pPr>
              <w:pStyle w:val="Fecha"/>
            </w:pPr>
            <w:r>
              <w:t>JULIO 2016</w:t>
            </w:r>
            <w:r w:rsidRPr="0059649E">
              <w:rPr>
                <w:lang w:bidi="es-ES"/>
              </w:rPr>
              <w:t xml:space="preserve"> </w:t>
            </w:r>
            <w:r w:rsidR="0046185F"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 w:rsidR="0046185F">
              <w:t>ABRIL 2017</w:t>
            </w:r>
          </w:p>
          <w:p w14:paraId="0E0B2299" w14:textId="77777777" w:rsidR="0046185F" w:rsidRDefault="0046185F" w:rsidP="0046185F">
            <w:pPr>
              <w:pStyle w:val="Textoindependiente"/>
              <w:spacing w:line="249" w:lineRule="auto"/>
              <w:ind w:right="316"/>
              <w:jc w:val="both"/>
            </w:pPr>
            <w:bookmarkStart w:id="1" w:name="_Hlk82728945"/>
          </w:p>
          <w:p w14:paraId="609EA777" w14:textId="77777777" w:rsidR="0046185F" w:rsidRDefault="0046185F" w:rsidP="0046185F">
            <w:pPr>
              <w:pStyle w:val="Textoindependiente"/>
              <w:spacing w:line="249" w:lineRule="auto"/>
              <w:ind w:right="316"/>
              <w:jc w:val="both"/>
            </w:pPr>
            <w:r>
              <w:t>Profesional a cargo de realizar reparación de maltrato constitutivo de delito, visitas domiciliarias, entrevistas a familias y adultos significativos para la elaboración del diagnóstico.</w:t>
            </w:r>
          </w:p>
          <w:p w14:paraId="2CCE490B" w14:textId="4E7B05E9" w:rsidR="0046185F" w:rsidRDefault="0046185F" w:rsidP="0046185F">
            <w:pPr>
              <w:pStyle w:val="Textoindependiente"/>
              <w:spacing w:line="249" w:lineRule="auto"/>
              <w:ind w:right="316"/>
              <w:jc w:val="both"/>
            </w:pPr>
            <w:r>
              <w:t>Coordinadora con escuelas, consultorios, tribunales, junta de vecinos y otras organizaciones, con la finalidad de generar acuerdos operativos de trabajo y de apoyo en terreno a los procesos de intervención de dupla psicosocial (trabajador social y psicólogo).</w:t>
            </w:r>
          </w:p>
          <w:bookmarkEnd w:id="1"/>
          <w:p w14:paraId="43B1EEF6" w14:textId="20CA049F" w:rsidR="006F1BDA" w:rsidRDefault="006F1BDA" w:rsidP="0026556B"/>
          <w:p w14:paraId="7EC18F92" w14:textId="782EA8D5" w:rsidR="006F1BDA" w:rsidRPr="0059649E" w:rsidRDefault="0046185F" w:rsidP="006F1BDA">
            <w:pPr>
              <w:pStyle w:val="Ttulo4"/>
              <w:rPr>
                <w:bCs/>
              </w:rPr>
            </w:pPr>
            <w:r>
              <w:t>PIE MARTA UGARTE ROMÁN (Psicóloga)</w:t>
            </w:r>
          </w:p>
          <w:p w14:paraId="62ADDEF4" w14:textId="72E34AA7" w:rsidR="006F1BDA" w:rsidRPr="0059649E" w:rsidRDefault="0046185F" w:rsidP="006F1BDA">
            <w:pPr>
              <w:pStyle w:val="Fecha"/>
            </w:pPr>
            <w:r>
              <w:t>Octubre2014</w:t>
            </w:r>
            <w:r w:rsidR="006F1BDA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6F1BDA" w:rsidRPr="0059649E">
              <w:rPr>
                <w:lang w:bidi="es-ES"/>
              </w:rPr>
              <w:t xml:space="preserve"> </w:t>
            </w:r>
            <w:r>
              <w:t>ABRIL 2016</w:t>
            </w:r>
          </w:p>
          <w:p w14:paraId="623A2B5C" w14:textId="77777777" w:rsidR="0046185F" w:rsidRDefault="0046185F" w:rsidP="0046185F">
            <w:pPr>
              <w:pStyle w:val="Textoindependiente"/>
              <w:spacing w:before="17" w:line="235" w:lineRule="auto"/>
              <w:ind w:right="315"/>
              <w:jc w:val="both"/>
              <w:rPr>
                <w:w w:val="105"/>
              </w:rPr>
            </w:pPr>
          </w:p>
          <w:p w14:paraId="3ACE37B0" w14:textId="77777777" w:rsidR="0046185F" w:rsidRDefault="0046185F" w:rsidP="0046185F">
            <w:pPr>
              <w:pStyle w:val="Textoindependiente"/>
              <w:spacing w:before="17" w:line="235" w:lineRule="auto"/>
              <w:ind w:right="315"/>
              <w:jc w:val="both"/>
            </w:pPr>
            <w:r>
              <w:rPr>
                <w:w w:val="105"/>
              </w:rPr>
              <w:t>Profesional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cargo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realizar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reparación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maltrato,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entrevistas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familias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y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adultos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significativos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para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la elaboración del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diagnóstico.</w:t>
            </w:r>
          </w:p>
          <w:p w14:paraId="63EBC711" w14:textId="1C3BBCFF" w:rsidR="0046185F" w:rsidRDefault="0046185F" w:rsidP="0046185F">
            <w:pPr>
              <w:pStyle w:val="Textoindependiente"/>
              <w:spacing w:before="17" w:line="235" w:lineRule="auto"/>
              <w:ind w:right="315"/>
              <w:jc w:val="both"/>
            </w:pPr>
            <w:r>
              <w:t>Coordinadora con escuelas, consultorios, tribunales, junta de vecinos y otras organizaciones, con la finalidad de generar acuerdos operativos de trabajo y de apoyo en terreno a los procesos de intervención de tripleta psicosocial (trabajador social, psicólogo y tutor).</w:t>
            </w:r>
          </w:p>
          <w:p w14:paraId="434F2DDA" w14:textId="7E0443D0" w:rsidR="006F1BDA" w:rsidRPr="0059649E" w:rsidRDefault="006F1BDA" w:rsidP="006F1BDA"/>
          <w:p w14:paraId="1C4B82A6" w14:textId="38BA1FBA" w:rsidR="006F1BDA" w:rsidRPr="0059649E" w:rsidRDefault="00C66CF5" w:rsidP="006F1BDA">
            <w:pPr>
              <w:pStyle w:val="Ttulo4"/>
              <w:rPr>
                <w:bCs/>
              </w:rPr>
            </w:pPr>
            <w:r>
              <w:t>PIB GANDHI VALPARAÍSO (Educadora)</w:t>
            </w:r>
          </w:p>
          <w:p w14:paraId="17DFE6BC" w14:textId="35B764E0" w:rsidR="006F1BDA" w:rsidRPr="0059649E" w:rsidRDefault="00C66CF5" w:rsidP="006F1BDA">
            <w:pPr>
              <w:pStyle w:val="Fecha"/>
            </w:pPr>
            <w:r>
              <w:t>ABRIL 2013</w:t>
            </w:r>
            <w:r w:rsidR="006F1BDA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6F1BDA" w:rsidRPr="0059649E">
              <w:rPr>
                <w:lang w:bidi="es-ES"/>
              </w:rPr>
              <w:t xml:space="preserve"> </w:t>
            </w:r>
            <w:r>
              <w:t>SEPTIEMBRE 2014</w:t>
            </w:r>
          </w:p>
          <w:p w14:paraId="7E153EE0" w14:textId="77777777" w:rsidR="00C66CF5" w:rsidRDefault="00C66CF5" w:rsidP="00C66CF5">
            <w:pPr>
              <w:pStyle w:val="Textoindependiente"/>
              <w:spacing w:before="13" w:line="254" w:lineRule="auto"/>
              <w:ind w:right="218"/>
            </w:pPr>
          </w:p>
          <w:p w14:paraId="074C23C4" w14:textId="554CCB04" w:rsidR="00C66CF5" w:rsidRDefault="00C66CF5" w:rsidP="00C66CF5">
            <w:pPr>
              <w:pStyle w:val="Textoindependiente"/>
              <w:spacing w:before="13" w:line="254" w:lineRule="auto"/>
              <w:ind w:right="218"/>
              <w:jc w:val="both"/>
            </w:pPr>
            <w:r>
              <w:t>Profesional a cargo de realizar visitas domiciliarias, entrevistas a familias y adultos significativos para la elaboración del diagnóstico y coordinar con escuelas, consultorios, tribunales, junta de vecinos y otras organizaciones con la finalidad de generar acuerdos operativos de trabajo y de apoyo en terreno a los procesos de intervención de la dupla psicosocial (psicólogo y trabajador social).</w:t>
            </w:r>
          </w:p>
          <w:p w14:paraId="03A37844" w14:textId="11FE7DBD" w:rsidR="006F1BDA" w:rsidRPr="0059649E" w:rsidRDefault="006F1BDA" w:rsidP="006F1BDA"/>
          <w:p w14:paraId="16696099" w14:textId="63AB9BF5" w:rsidR="006F1BDA" w:rsidRDefault="006F1BDA" w:rsidP="0026556B"/>
          <w:p w14:paraId="529AA3C5" w14:textId="5B94AFCA" w:rsidR="00B34DFC" w:rsidRDefault="00B34DFC" w:rsidP="000D0272">
            <w:pPr>
              <w:jc w:val="both"/>
              <w:rPr>
                <w:color w:val="FFFFFF" w:themeColor="background1"/>
              </w:rPr>
            </w:pPr>
          </w:p>
          <w:p w14:paraId="7228C015" w14:textId="205DCE75" w:rsidR="00433A9A" w:rsidRDefault="00433A9A" w:rsidP="000D0272">
            <w:pPr>
              <w:jc w:val="both"/>
              <w:rPr>
                <w:color w:val="FFFFFF" w:themeColor="background1"/>
              </w:rPr>
            </w:pPr>
          </w:p>
          <w:p w14:paraId="49C6167A" w14:textId="4F591418" w:rsidR="00433A9A" w:rsidRDefault="00433A9A" w:rsidP="000D0272">
            <w:pPr>
              <w:jc w:val="both"/>
              <w:rPr>
                <w:color w:val="FFFFFF" w:themeColor="background1"/>
              </w:rPr>
            </w:pPr>
          </w:p>
          <w:p w14:paraId="2764CB64" w14:textId="60DB79AB" w:rsidR="00433A9A" w:rsidRDefault="00433A9A" w:rsidP="000D0272">
            <w:pPr>
              <w:jc w:val="both"/>
              <w:rPr>
                <w:color w:val="FFFFFF" w:themeColor="background1"/>
              </w:rPr>
            </w:pPr>
          </w:p>
          <w:p w14:paraId="5ED773C1" w14:textId="77777777" w:rsidR="00433A9A" w:rsidRDefault="00433A9A" w:rsidP="000D0272">
            <w:pPr>
              <w:jc w:val="both"/>
              <w:rPr>
                <w:color w:val="FFFFFF" w:themeColor="background1"/>
              </w:rPr>
            </w:pPr>
          </w:p>
          <w:p w14:paraId="12BCC4FD" w14:textId="3B62C543" w:rsidR="00B34DFC" w:rsidRPr="0059649E" w:rsidRDefault="00B34DFC" w:rsidP="00B34DFC">
            <w:pPr>
              <w:pStyle w:val="Ttulo2"/>
            </w:pPr>
            <w:r>
              <w:lastRenderedPageBreak/>
              <w:t>PERFECCIONAMIENTO</w:t>
            </w:r>
          </w:p>
          <w:p w14:paraId="4E1E3B7E" w14:textId="2A3FC677" w:rsidR="00B34DFC" w:rsidRDefault="004A5773" w:rsidP="000D0272">
            <w:pPr>
              <w:spacing w:line="232" w:lineRule="exact"/>
              <w:ind w:lef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AÑO 2021: </w:t>
            </w:r>
            <w:r w:rsidRPr="004A5773">
              <w:rPr>
                <w:b/>
                <w:sz w:val="20"/>
              </w:rPr>
              <w:t>MÁSTER EN PSICOLOGÍA FORENSE (CURSÁNDOLO ACTUALMENTE)</w:t>
            </w:r>
            <w:r>
              <w:rPr>
                <w:b/>
                <w:sz w:val="20"/>
              </w:rPr>
              <w:t xml:space="preserve"> </w:t>
            </w:r>
            <w:r w:rsidR="00B34DFC">
              <w:rPr>
                <w:b/>
                <w:sz w:val="20"/>
              </w:rPr>
              <w:t xml:space="preserve">- </w:t>
            </w:r>
            <w:r w:rsidRPr="004A5773">
              <w:rPr>
                <w:sz w:val="20"/>
              </w:rPr>
              <w:t>Universidad internacional de la Rioja, Madrid, España.</w:t>
            </w:r>
          </w:p>
          <w:p w14:paraId="6BAD8B76" w14:textId="7BCC0B99" w:rsidR="000D0272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5B744596" w14:textId="169E6EA0" w:rsidR="000D0272" w:rsidRDefault="000D0272" w:rsidP="000D0272">
            <w:pPr>
              <w:spacing w:line="232" w:lineRule="exact"/>
              <w:ind w:lef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AÑO 2018: PORTAFOLIO CIAM - </w:t>
            </w:r>
            <w:r>
              <w:rPr>
                <w:sz w:val="20"/>
              </w:rPr>
              <w:t>Consultora Imagina, Valparaíso, Chile.</w:t>
            </w:r>
          </w:p>
          <w:p w14:paraId="57B63170" w14:textId="77777777" w:rsidR="000D0272" w:rsidRPr="004A5773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1CFD62C1" w14:textId="7B70B898" w:rsidR="000D0272" w:rsidRPr="00A612DA" w:rsidRDefault="000D0272" w:rsidP="000D0272">
            <w:pPr>
              <w:spacing w:line="232" w:lineRule="exact"/>
              <w:ind w:left="104"/>
              <w:jc w:val="both"/>
              <w:rPr>
                <w:bCs/>
                <w:sz w:val="20"/>
              </w:rPr>
            </w:pPr>
            <w:r>
              <w:rPr>
                <w:b/>
                <w:sz w:val="20"/>
              </w:rPr>
              <w:t>AÑO 2018: ENTREVISTA MOTIVACIONAL</w:t>
            </w:r>
            <w:r w:rsidR="00E10325">
              <w:rPr>
                <w:b/>
                <w:sz w:val="20"/>
              </w:rPr>
              <w:t xml:space="preserve"> -</w:t>
            </w:r>
            <w:r>
              <w:rPr>
                <w:b/>
                <w:sz w:val="20"/>
              </w:rPr>
              <w:t xml:space="preserve"> </w:t>
            </w:r>
            <w:r w:rsidR="00A612DA" w:rsidRPr="00A612DA">
              <w:rPr>
                <w:bCs/>
                <w:sz w:val="20"/>
              </w:rPr>
              <w:t>SENDA,</w:t>
            </w:r>
            <w:r w:rsidR="00A612DA">
              <w:rPr>
                <w:b/>
                <w:sz w:val="20"/>
              </w:rPr>
              <w:t xml:space="preserve"> </w:t>
            </w:r>
            <w:r w:rsidR="00A612DA" w:rsidRPr="00A612DA">
              <w:rPr>
                <w:bCs/>
                <w:sz w:val="20"/>
              </w:rPr>
              <w:t>Viña del Mar Chile.</w:t>
            </w:r>
          </w:p>
          <w:p w14:paraId="3FC2432E" w14:textId="77777777" w:rsidR="000D0272" w:rsidRPr="004A5773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06FAF5F4" w14:textId="3A31B574" w:rsidR="000D0272" w:rsidRPr="004A5773" w:rsidRDefault="000D0272" w:rsidP="00A612DA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AÑO 20</w:t>
            </w:r>
            <w:r w:rsidR="00A612DA">
              <w:rPr>
                <w:b/>
                <w:sz w:val="20"/>
              </w:rPr>
              <w:t>17</w:t>
            </w:r>
            <w:r>
              <w:rPr>
                <w:b/>
                <w:sz w:val="20"/>
              </w:rPr>
              <w:t xml:space="preserve">: </w:t>
            </w:r>
            <w:r w:rsidR="00A612DA">
              <w:rPr>
                <w:b/>
                <w:sz w:val="20"/>
              </w:rPr>
              <w:t>CURSO TERAPIA NARRATIVA E HISTORIA DE VIDA</w:t>
            </w:r>
            <w:r>
              <w:rPr>
                <w:b/>
                <w:sz w:val="20"/>
              </w:rPr>
              <w:t xml:space="preserve">- </w:t>
            </w:r>
            <w:r w:rsidR="00A612DA">
              <w:rPr>
                <w:sz w:val="20"/>
              </w:rPr>
              <w:t xml:space="preserve">ADRA Chile, Santiago, Chile. </w:t>
            </w:r>
          </w:p>
          <w:p w14:paraId="64BA4A82" w14:textId="77777777" w:rsidR="000D0272" w:rsidRPr="004A5773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2179BBA8" w14:textId="69EFE030" w:rsidR="0081284D" w:rsidRDefault="000D0272" w:rsidP="00E10325">
            <w:pPr>
              <w:tabs>
                <w:tab w:val="left" w:pos="840"/>
              </w:tabs>
              <w:spacing w:before="10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AÑO 20</w:t>
            </w:r>
            <w:r w:rsidR="0081284D">
              <w:rPr>
                <w:b/>
                <w:sz w:val="20"/>
              </w:rPr>
              <w:t>16</w:t>
            </w:r>
            <w:r>
              <w:rPr>
                <w:b/>
                <w:sz w:val="20"/>
              </w:rPr>
              <w:t xml:space="preserve">: </w:t>
            </w:r>
            <w:r w:rsidR="0081284D">
              <w:rPr>
                <w:b/>
                <w:sz w:val="20"/>
              </w:rPr>
              <w:t>DIPLOMADO ESPECIALIZADO EN ABUSO SEXUAL INFANTIL</w:t>
            </w:r>
            <w:r w:rsidR="00E10325">
              <w:rPr>
                <w:b/>
                <w:sz w:val="20"/>
              </w:rPr>
              <w:t xml:space="preserve"> </w:t>
            </w:r>
            <w:r w:rsidR="0081284D" w:rsidRPr="00E10325">
              <w:rPr>
                <w:b/>
                <w:bCs/>
                <w:sz w:val="20"/>
              </w:rPr>
              <w:t>“Diagnóstico y Estrategias de</w:t>
            </w:r>
            <w:r w:rsidR="0081284D" w:rsidRPr="00E10325">
              <w:rPr>
                <w:b/>
                <w:bCs/>
                <w:spacing w:val="-12"/>
                <w:sz w:val="20"/>
              </w:rPr>
              <w:t xml:space="preserve"> </w:t>
            </w:r>
            <w:r w:rsidR="0081284D" w:rsidRPr="00E10325">
              <w:rPr>
                <w:b/>
                <w:bCs/>
                <w:sz w:val="20"/>
              </w:rPr>
              <w:t>Intervención”</w:t>
            </w:r>
            <w:r w:rsidR="00E10325">
              <w:rPr>
                <w:b/>
                <w:bCs/>
                <w:sz w:val="20"/>
              </w:rPr>
              <w:t xml:space="preserve"> -</w:t>
            </w:r>
            <w:r w:rsidR="00E10325" w:rsidRPr="00E10325">
              <w:rPr>
                <w:b/>
                <w:bCs/>
                <w:sz w:val="20"/>
              </w:rPr>
              <w:t xml:space="preserve"> </w:t>
            </w:r>
            <w:r w:rsidR="00E10325" w:rsidRPr="00E10325">
              <w:rPr>
                <w:sz w:val="20"/>
              </w:rPr>
              <w:t>C</w:t>
            </w:r>
            <w:r w:rsidR="00E10325">
              <w:rPr>
                <w:sz w:val="20"/>
              </w:rPr>
              <w:t>iclos Consultores, Santiago, Chile.</w:t>
            </w:r>
          </w:p>
          <w:p w14:paraId="1FAE5CF9" w14:textId="77777777" w:rsidR="00E10325" w:rsidRDefault="00E10325" w:rsidP="00E10325">
            <w:pPr>
              <w:tabs>
                <w:tab w:val="left" w:pos="840"/>
              </w:tabs>
              <w:spacing w:before="10"/>
              <w:ind w:left="104"/>
            </w:pPr>
          </w:p>
          <w:p w14:paraId="0CD32FAA" w14:textId="77777777" w:rsidR="00A726A0" w:rsidRDefault="000D0272" w:rsidP="00E10325">
            <w:pPr>
              <w:spacing w:line="232" w:lineRule="exact"/>
              <w:ind w:lef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AÑO 201</w:t>
            </w:r>
            <w:r w:rsidR="00E10325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: </w:t>
            </w:r>
            <w:r w:rsidR="00E10325" w:rsidRPr="00E10325">
              <w:rPr>
                <w:b/>
                <w:sz w:val="20"/>
              </w:rPr>
              <w:t>W</w:t>
            </w:r>
            <w:r w:rsidR="00E10325">
              <w:rPr>
                <w:b/>
                <w:sz w:val="20"/>
              </w:rPr>
              <w:t xml:space="preserve">ORKSHOP: TERAPIA DE JUEGO COMO HERRAMIENTA DIAGNÓSTICA Y TERAPÉUTICA </w:t>
            </w:r>
            <w:r w:rsidR="00A726A0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 xml:space="preserve"> </w:t>
            </w:r>
            <w:r w:rsidR="00A726A0">
              <w:rPr>
                <w:sz w:val="20"/>
              </w:rPr>
              <w:t>Ciclos Consultores, Santiago, Chile.</w:t>
            </w:r>
          </w:p>
          <w:p w14:paraId="74FE4749" w14:textId="77777777" w:rsidR="000D0272" w:rsidRPr="004A5773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6CBCAB2A" w14:textId="1294E171" w:rsidR="00A726A0" w:rsidRDefault="00E10325" w:rsidP="00A726A0">
            <w:pPr>
              <w:spacing w:line="232" w:lineRule="exact"/>
              <w:ind w:lef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AÑO 20</w:t>
            </w:r>
            <w:r w:rsidR="00A726A0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 xml:space="preserve">: </w:t>
            </w:r>
            <w:r w:rsidR="00A726A0">
              <w:rPr>
                <w:b/>
                <w:sz w:val="20"/>
              </w:rPr>
              <w:t>CAPACITACIÓN JORNADA DE PROTECCIÓN ESPECIALIZADA EN EXPLOTACIÓN SEXUAL COMERCIAL DE NIÑOS -</w:t>
            </w:r>
            <w:r>
              <w:rPr>
                <w:b/>
                <w:sz w:val="20"/>
              </w:rPr>
              <w:t xml:space="preserve"> </w:t>
            </w:r>
            <w:r w:rsidR="00A726A0">
              <w:rPr>
                <w:sz w:val="20"/>
              </w:rPr>
              <w:t>SERPAJ Chile, Valparaíso, Chile.</w:t>
            </w:r>
          </w:p>
          <w:p w14:paraId="0A8AA650" w14:textId="77777777" w:rsidR="00A726A0" w:rsidRDefault="00A726A0" w:rsidP="00A726A0">
            <w:pPr>
              <w:spacing w:line="232" w:lineRule="exact"/>
              <w:ind w:left="104"/>
              <w:jc w:val="both"/>
              <w:rPr>
                <w:sz w:val="20"/>
              </w:rPr>
            </w:pPr>
          </w:p>
          <w:p w14:paraId="71B4FA6D" w14:textId="14B3D580" w:rsidR="00EB06FA" w:rsidRDefault="00EB06FA" w:rsidP="00EB06FA">
            <w:pPr>
              <w:spacing w:line="232" w:lineRule="exact"/>
              <w:ind w:lef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AÑO 2014: CAPACITACIÓN </w:t>
            </w:r>
            <w:proofErr w:type="gramStart"/>
            <w:r>
              <w:rPr>
                <w:b/>
                <w:sz w:val="20"/>
              </w:rPr>
              <w:t>NIÑOS Y NIÑAS</w:t>
            </w:r>
            <w:proofErr w:type="gramEnd"/>
            <w:r>
              <w:rPr>
                <w:b/>
                <w:sz w:val="20"/>
              </w:rPr>
              <w:t xml:space="preserve"> QUE POSEEN CONDUCTAS ABUSIVAS DE CARÁCTER SEXUAL - </w:t>
            </w:r>
            <w:r>
              <w:rPr>
                <w:sz w:val="20"/>
              </w:rPr>
              <w:t>SERPAJ Chile, Valparaíso, Chile.</w:t>
            </w:r>
          </w:p>
          <w:p w14:paraId="52125662" w14:textId="2488C100" w:rsidR="00EB06FA" w:rsidRDefault="00EB06FA" w:rsidP="00EB06FA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2D60D6D9" w14:textId="77777777" w:rsidR="00EB06FA" w:rsidRPr="00EB06FA" w:rsidRDefault="00EB06FA" w:rsidP="00EB06FA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0C3DB008" w14:textId="77777777" w:rsidR="000D0272" w:rsidRPr="004A5773" w:rsidRDefault="000D0272" w:rsidP="000D0272">
            <w:pPr>
              <w:spacing w:line="232" w:lineRule="exact"/>
              <w:ind w:left="104"/>
              <w:jc w:val="both"/>
              <w:rPr>
                <w:b/>
                <w:sz w:val="20"/>
              </w:rPr>
            </w:pPr>
          </w:p>
          <w:p w14:paraId="3FF071CE" w14:textId="3CD924F6" w:rsidR="00B34DFC" w:rsidRPr="0059649E" w:rsidRDefault="00B34DFC" w:rsidP="0026556B">
            <w:pPr>
              <w:rPr>
                <w:color w:val="FFFFFF" w:themeColor="background1"/>
              </w:rPr>
            </w:pPr>
          </w:p>
        </w:tc>
      </w:tr>
    </w:tbl>
    <w:p w14:paraId="2D237E75" w14:textId="1F068478" w:rsidR="0043117B" w:rsidRPr="00840226" w:rsidRDefault="00223CB1" w:rsidP="00840226"/>
    <w:sectPr w:rsidR="0043117B" w:rsidRPr="00840226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81D4" w14:textId="77777777" w:rsidR="00223CB1" w:rsidRDefault="00223CB1" w:rsidP="000C45FF">
      <w:r>
        <w:separator/>
      </w:r>
    </w:p>
  </w:endnote>
  <w:endnote w:type="continuationSeparator" w:id="0">
    <w:p w14:paraId="55AC0FF5" w14:textId="77777777" w:rsidR="00223CB1" w:rsidRDefault="00223C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7655" w14:textId="77777777" w:rsidR="00223CB1" w:rsidRDefault="00223CB1" w:rsidP="000C45FF">
      <w:r>
        <w:separator/>
      </w:r>
    </w:p>
  </w:footnote>
  <w:footnote w:type="continuationSeparator" w:id="0">
    <w:p w14:paraId="6F72DC5F" w14:textId="77777777" w:rsidR="00223CB1" w:rsidRDefault="00223C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F713" w14:textId="77777777" w:rsidR="000C45FF" w:rsidRPr="0059649E" w:rsidRDefault="000C45FF">
    <w:pPr>
      <w:pStyle w:val="Encabezado"/>
    </w:pPr>
    <w:r w:rsidRPr="0059649E"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6C663E90" wp14:editId="297B102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6C4"/>
    <w:rsid w:val="00036450"/>
    <w:rsid w:val="00075675"/>
    <w:rsid w:val="00094499"/>
    <w:rsid w:val="000C45FF"/>
    <w:rsid w:val="000D0272"/>
    <w:rsid w:val="000E3FD1"/>
    <w:rsid w:val="000E5707"/>
    <w:rsid w:val="00112054"/>
    <w:rsid w:val="0011612F"/>
    <w:rsid w:val="00125127"/>
    <w:rsid w:val="001424E5"/>
    <w:rsid w:val="001525E1"/>
    <w:rsid w:val="00180329"/>
    <w:rsid w:val="0019001F"/>
    <w:rsid w:val="001904CD"/>
    <w:rsid w:val="00194E27"/>
    <w:rsid w:val="001A74A5"/>
    <w:rsid w:val="001B2ABD"/>
    <w:rsid w:val="001E0391"/>
    <w:rsid w:val="001E1759"/>
    <w:rsid w:val="001F1ECC"/>
    <w:rsid w:val="00223CB1"/>
    <w:rsid w:val="002400EB"/>
    <w:rsid w:val="0025103B"/>
    <w:rsid w:val="002559EC"/>
    <w:rsid w:val="00256CF7"/>
    <w:rsid w:val="0026556B"/>
    <w:rsid w:val="00281FD5"/>
    <w:rsid w:val="002C0A60"/>
    <w:rsid w:val="002D3CA3"/>
    <w:rsid w:val="0030481B"/>
    <w:rsid w:val="003156FC"/>
    <w:rsid w:val="003254B5"/>
    <w:rsid w:val="0037121F"/>
    <w:rsid w:val="003A6B7D"/>
    <w:rsid w:val="003B06CA"/>
    <w:rsid w:val="003C0633"/>
    <w:rsid w:val="004071FC"/>
    <w:rsid w:val="004142CD"/>
    <w:rsid w:val="00433A9A"/>
    <w:rsid w:val="00445947"/>
    <w:rsid w:val="004561E8"/>
    <w:rsid w:val="0046185F"/>
    <w:rsid w:val="004813B3"/>
    <w:rsid w:val="00496591"/>
    <w:rsid w:val="004A3B24"/>
    <w:rsid w:val="004A5773"/>
    <w:rsid w:val="004C63E4"/>
    <w:rsid w:val="004D3011"/>
    <w:rsid w:val="005262AC"/>
    <w:rsid w:val="0059649E"/>
    <w:rsid w:val="005E39D5"/>
    <w:rsid w:val="00600670"/>
    <w:rsid w:val="0062123A"/>
    <w:rsid w:val="00635613"/>
    <w:rsid w:val="00646E75"/>
    <w:rsid w:val="006771D0"/>
    <w:rsid w:val="006F1BDA"/>
    <w:rsid w:val="00715FCB"/>
    <w:rsid w:val="00743101"/>
    <w:rsid w:val="007775E1"/>
    <w:rsid w:val="007867A0"/>
    <w:rsid w:val="007927F5"/>
    <w:rsid w:val="007B452D"/>
    <w:rsid w:val="007E58AD"/>
    <w:rsid w:val="00802CA0"/>
    <w:rsid w:val="0081284D"/>
    <w:rsid w:val="00840226"/>
    <w:rsid w:val="009260CD"/>
    <w:rsid w:val="00952C25"/>
    <w:rsid w:val="009A09AC"/>
    <w:rsid w:val="00A2118D"/>
    <w:rsid w:val="00A26930"/>
    <w:rsid w:val="00A612DA"/>
    <w:rsid w:val="00A726A0"/>
    <w:rsid w:val="00AD76E2"/>
    <w:rsid w:val="00B06AAD"/>
    <w:rsid w:val="00B20152"/>
    <w:rsid w:val="00B24D9D"/>
    <w:rsid w:val="00B34DFC"/>
    <w:rsid w:val="00B359E4"/>
    <w:rsid w:val="00B57D98"/>
    <w:rsid w:val="00B70850"/>
    <w:rsid w:val="00BE56C4"/>
    <w:rsid w:val="00C066B6"/>
    <w:rsid w:val="00C37BA1"/>
    <w:rsid w:val="00C4674C"/>
    <w:rsid w:val="00C506CF"/>
    <w:rsid w:val="00C64916"/>
    <w:rsid w:val="00C66CF5"/>
    <w:rsid w:val="00C72BED"/>
    <w:rsid w:val="00C9578B"/>
    <w:rsid w:val="00CA6E30"/>
    <w:rsid w:val="00CB0055"/>
    <w:rsid w:val="00CC0C6D"/>
    <w:rsid w:val="00D024BF"/>
    <w:rsid w:val="00D04BFE"/>
    <w:rsid w:val="00D2522B"/>
    <w:rsid w:val="00D422DE"/>
    <w:rsid w:val="00D5459D"/>
    <w:rsid w:val="00DA1F4D"/>
    <w:rsid w:val="00DD172A"/>
    <w:rsid w:val="00E10325"/>
    <w:rsid w:val="00E25A26"/>
    <w:rsid w:val="00E4381A"/>
    <w:rsid w:val="00E55D74"/>
    <w:rsid w:val="00EB06FA"/>
    <w:rsid w:val="00EE4C8D"/>
    <w:rsid w:val="00F60274"/>
    <w:rsid w:val="00F609A6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537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3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mericavillalobosp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reccionresidenciamariamadre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ndrea.s.ortiz.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Local\Microsoft\Office\16.0\DTS\es-ES%7bA2799F10-D742-447F-BCF3-1FEAE94638E8%7d\%7b8DEEC5E2-0052-4B7A-966B-74CE9268016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49CDC1F9744F018844C7C516FC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32EE5-C722-4B44-93EA-313D422058C8}"/>
      </w:docPartPr>
      <w:docPartBody>
        <w:p w:rsidR="00DF411F" w:rsidRDefault="00F12FB4">
          <w:pPr>
            <w:pStyle w:val="0449CDC1F9744F018844C7C516FC761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53378F9517C14CCC97DC2E9C412C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D6DE5-95FA-4936-B2AE-1390E1A4FB42}"/>
      </w:docPartPr>
      <w:docPartBody>
        <w:p w:rsidR="00DF411F" w:rsidRDefault="00F12FB4">
          <w:pPr>
            <w:pStyle w:val="53378F9517C14CCC97DC2E9C412C572B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09E413B414042E5B41F901B26BB1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31D-DEE8-4F02-B6B1-E99F230E06F1}"/>
      </w:docPartPr>
      <w:docPartBody>
        <w:p w:rsidR="00DF411F" w:rsidRDefault="00F12FB4">
          <w:pPr>
            <w:pStyle w:val="A09E413B414042E5B41F901B26BB1AE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5E1A8B5AA8DA473488EB1798CF49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55BDC-C7C6-472A-93EB-B8D8BB6AB6B7}"/>
      </w:docPartPr>
      <w:docPartBody>
        <w:p w:rsidR="00DF411F" w:rsidRDefault="00F12FB4">
          <w:pPr>
            <w:pStyle w:val="5E1A8B5AA8DA473488EB1798CF49616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7E9674C980D4F288211BCF9B95F2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A5AA6-DC91-4315-BD14-1F7A6EA0A30C}"/>
      </w:docPartPr>
      <w:docPartBody>
        <w:p w:rsidR="00DF411F" w:rsidRDefault="00F12FB4">
          <w:pPr>
            <w:pStyle w:val="87E9674C980D4F288211BCF9B95F2613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40"/>
    <w:rsid w:val="00980F83"/>
    <w:rsid w:val="00CC0040"/>
    <w:rsid w:val="00DF411F"/>
    <w:rsid w:val="00E72E29"/>
    <w:rsid w:val="00EC56BA"/>
    <w:rsid w:val="00F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49CDC1F9744F018844C7C516FC761E">
    <w:name w:val="0449CDC1F9744F018844C7C516FC761E"/>
  </w:style>
  <w:style w:type="paragraph" w:customStyle="1" w:styleId="53378F9517C14CCC97DC2E9C412C572B">
    <w:name w:val="53378F9517C14CCC97DC2E9C412C572B"/>
  </w:style>
  <w:style w:type="paragraph" w:customStyle="1" w:styleId="A09E413B414042E5B41F901B26BB1AE6">
    <w:name w:val="A09E413B414042E5B41F901B26BB1AE6"/>
  </w:style>
  <w:style w:type="paragraph" w:customStyle="1" w:styleId="5E1A8B5AA8DA473488EB1798CF496161">
    <w:name w:val="5E1A8B5AA8DA473488EB1798CF496161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7E9674C980D4F288211BCF9B95F2613">
    <w:name w:val="87E9674C980D4F288211BCF9B95F261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{8DEEC5E2-0052-4B7A-966B-74CE92680160}tf00546271_win32</Template>
  <TotalTime>0</TotalTime>
  <Pages>3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2022-01-05T23:37:00Z</dcterms:created>
  <dcterms:modified xsi:type="dcterms:W3CDTF">2022-02-10T17:48:00Z</dcterms:modified>
</cp:coreProperties>
</file>